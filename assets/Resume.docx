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4B2FD" w14:textId="77777777" w:rsidR="0059120E" w:rsidRDefault="007F294F" w:rsidP="007F294F">
      <w:pPr>
        <w:pStyle w:val="af7"/>
      </w:pPr>
      <w:proofErr w:type="spellStart"/>
      <w:r>
        <w:rPr>
          <w:caps w:val="0"/>
        </w:rPr>
        <w:t>Atsuya</w:t>
      </w:r>
      <w:proofErr w:type="spellEnd"/>
      <w:r>
        <w:rPr>
          <w:caps w:val="0"/>
        </w:rPr>
        <w:t xml:space="preserve"> Sato</w:t>
      </w:r>
    </w:p>
    <w:p w14:paraId="3F03679B" w14:textId="72CF810D" w:rsidR="0059120E" w:rsidRDefault="00E2070A">
      <w:pPr>
        <w:pStyle w:val="af3"/>
      </w:pPr>
      <w:r w:rsidRPr="00E2070A">
        <w:t>b1015006@fun.ac.jp</w:t>
      </w:r>
    </w:p>
    <w:p w14:paraId="3DF5B1D9" w14:textId="579F4C8A" w:rsidR="00AD006A" w:rsidRDefault="00FA1CD4" w:rsidP="00AD006A">
      <w:pPr>
        <w:pStyle w:val="af3"/>
      </w:pPr>
      <w:hyperlink r:id="rId8" w:history="1">
        <w:r w:rsidR="00AD006A" w:rsidRPr="000E1649">
          <w:rPr>
            <w:rStyle w:val="af9"/>
          </w:rPr>
          <w:t>https://natmark.github.io/comm4-portfolio/</w:t>
        </w:r>
      </w:hyperlink>
    </w:p>
    <w:p w14:paraId="769124AD" w14:textId="77777777" w:rsidR="00AD006A" w:rsidRPr="00AD006A" w:rsidRDefault="00AD006A" w:rsidP="00AD006A">
      <w:pPr>
        <w:pStyle w:val="af3"/>
      </w:pPr>
    </w:p>
    <w:p w14:paraId="7D26AD65" w14:textId="58C544F6" w:rsidR="00AD006A" w:rsidRPr="00AD006A" w:rsidRDefault="00AD006A" w:rsidP="00AD006A">
      <w:pPr>
        <w:pStyle w:val="af3"/>
      </w:pPr>
      <w:r w:rsidRPr="00AD006A">
        <w:rPr>
          <w:noProof/>
        </w:rPr>
        <mc:AlternateContent>
          <mc:Choice Requires="wpg">
            <w:drawing>
              <wp:inline distT="0" distB="0" distL="0" distR="0" wp14:anchorId="47F57746" wp14:editId="4B7DE125">
                <wp:extent cx="6134735" cy="308610"/>
                <wp:effectExtent l="0" t="0" r="37465" b="46990"/>
                <wp:docPr id="10" name="図形グループ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10"/>
                          <a:chOff x="0" y="2540"/>
                          <a:chExt cx="6119640" cy="309685"/>
                        </a:xfrm>
                      </wpg:grpSpPr>
                      <wps:wsp>
                        <wps:cNvPr id="1" name="直線コネクタ 1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線コネクタ 8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テキスト ボックス 9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3A6E8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 w:rsidRPr="002903AB">
                                <w:rPr>
                                  <w:b/>
                                  <w:sz w:val="30"/>
                                  <w:szCs w:val="3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F57746" id="図形グループ 10" o:spid="_x0000_s1026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">
                <v:line id="直線コネクタ 1" o:spid="_x0000_s1027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NXjwsIAAADaAAAADwAAAGRycy9kb3ducmV2LnhtbERPTWvCQBC9F/wPywi96SZSGomuImJL&#10;C3rQ9uBxyI5J2uzskt3G1F/fDQg9DY/3Oct1bxrRUetrywrSaQKCuLC65lLB58fLZA7CB2SNjWVS&#10;8Ese1qvRwxJzba98pO4UShFD2OeooArB5VL6oiKDfmodceQutjUYImxLqVu8xnDTyFmSPEuDNceG&#10;Ch1tKyq+Tz9Gwbs7GJc97fhyu+39OZPmK01elXoc95sFiEB9+Bff3W86zofhleHK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NXjwsIAAADaAAAADwAAAAAAAAAAAAAA&#10;AAChAgAAZHJzL2Rvd25yZXYueG1sUEsFBgAAAAAEAAQA+QAAAJADAAAAAA==&#10;" strokecolor="#4b3a2e [3215]" strokeweight="1.5pt">
                  <v:stroke joinstyle="miter"/>
                </v:line>
                <v:line id="直線コネクタ 8" o:spid="_x0000_s1028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cRQS70AAADaAAAADwAAAGRycy9kb3ducmV2LnhtbERPy4rCMBTdC/5DuMLsNNHFINUoRfFR&#10;XOkMri/Nta02N6WJtvP3k4Xg8nDey3Vva/Gi1leONUwnCgRx7kzFhYbfn914DsIHZIO1Y9LwRx7W&#10;q+FgiYlxHZ/pdQmFiCHsE9RQhtAkUvq8JIt+4hriyN1cazFE2BbStNjFcFvLmVLf0mLFsaHEhjYl&#10;5Y/L02ros2uV+tRm6s71fpsdTirvTlp/jfp0ASJQHz7it/toNMSt8Uq8AXL1Dw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LXEUEu9AAAA2gAAAA8AAAAAAAAAAAAAAAAAoQIA&#10;AGRycy9kb3ducmV2LnhtbFBLBQYAAAAABAAEAPkAAACLAwAAAAA=&#10;" strokecolor="#4b3a2e [3215]" strokeweight="1pt">
                  <v:stroke joinstyle="miter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9" o:spid="_x0000_s1029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r162wgAA&#10;ANoAAAAPAAAAZHJzL2Rvd25yZXYueG1sRI/NasMwEITvgbyD2EBvsZweSupEMSHQn0uhcUtyXayN&#10;ZWKtjCQ7zttXhUKPw8x8w2zLyXZiJB9axwpWWQ6CuHa65UbB99fLcg0iRGSNnWNScKcA5W4+22Kh&#10;3Y2PNFaxEQnCoUAFJsa+kDLUhiyGzPXEybs4bzEm6RupPd4S3HbyMc+fpMWW04LBng6G6ms1WAXn&#10;z4o/YnV8M0N4bU/3Uft6rZV6WEz7DYhIU/wP/7XftYJn+L2Sbo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evXrbCAAAA2gAAAA8AAAAAAAAAAAAAAAAAlwIAAGRycy9kb3du&#10;cmV2LnhtbFBLBQYAAAAABAAEAPUAAACGAwAAAAA=&#10;" filled="f" stroked="f">
                  <v:textbox inset="0,.3mm">
                    <w:txbxContent>
                      <w:p w14:paraId="20E3A6E8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 w:rsidRPr="002903AB">
                          <w:rPr>
                            <w:b/>
                            <w:sz w:val="30"/>
                            <w:szCs w:val="30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B33C1" w14:textId="3DC48D2F" w:rsidR="00AD006A" w:rsidRPr="00AD006A" w:rsidRDefault="00E2070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Seeking a Programmer or Data scientist where my experience and knowledge can be utilized and further developed. </w:t>
      </w:r>
    </w:p>
    <w:p w14:paraId="1EA74234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</w:p>
    <w:p w14:paraId="11A374FF" w14:textId="06DB6A81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noProof/>
        </w:rPr>
        <mc:AlternateContent>
          <mc:Choice Requires="wpg">
            <w:drawing>
              <wp:inline distT="0" distB="0" distL="0" distR="0" wp14:anchorId="2A9191D5" wp14:editId="0DC50E32">
                <wp:extent cx="6134735" cy="308654"/>
                <wp:effectExtent l="0" t="0" r="37465" b="46990"/>
                <wp:docPr id="11" name="図形グループ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12" name="直線コネクタ 12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線コネクタ 13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テキスト ボックス 14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5909D8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191D5" id="図形グループ 11" o:spid="_x0000_s1030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">
                <v:line id="直線コネクタ 12" o:spid="_x0000_s1031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/K5sEAAADbAAAADwAAAGRycy9kb3ducmV2LnhtbERPS4vCMBC+C/sfwgh7W1NlUalGkUVl&#10;BT34OHgcmrGtNpPQRO36642w4G0+vueMp42pxI1qX1pW0O0kIIgzq0vOFRz2i68hCB+QNVaWScEf&#10;eZhOPlpjTLW985Zuu5CLGMI+RQVFCC6V0mcFGfQd64gjd7K1wRBhnUtd4z2Gm0r2kqQvDZYcGwp0&#10;9FNQdtldjYKV2xg3+J7z6fFY++NAmnM3WSr12W5mIxCBmvAW/7t/dZzfg9cv8QA5eQ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fv8rmwQAAANsAAAAPAAAAAAAAAAAAAAAA&#10;AKECAABkcnMvZG93bnJldi54bWxQSwUGAAAAAAQABAD5AAAAjwMAAAAA&#10;" strokecolor="#4b3a2e [3215]" strokeweight="1.5pt">
                  <v:stroke joinstyle="miter"/>
                </v:line>
                <v:line id="直線コネクタ 13" o:spid="_x0000_s1032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dwycAAAADbAAAADwAAAGRycy9kb3ducmV2LnhtbERPS4vCMBC+C/6HMII3TVxhka5RirJq&#10;8eSDPQ/NbNu1mZQm2vrvzcLC3ubje85y3dtaPKj1lWMNs6kCQZw7U3Gh4Xr5nCxA+IBssHZMGp7k&#10;Yb0aDpaYGNfxiR7nUIgYwj5BDWUITSKlz0uy6KeuIY7ct2sthgjbQpoWuxhua/mm1Lu0WHFsKLGh&#10;TUn57Xy3Gvrsq0p9ajP1w/Vum+2PKu+OWo9HffoBIlAf/sV/7oOJ8+fw+0s8QK5e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xXcMnAAAAA2wAAAA8AAAAAAAAAAAAAAAAA&#10;oQIAAGRycy9kb3ducmV2LnhtbFBLBQYAAAAABAAEAPkAAACOAwAAAAA=&#10;" strokecolor="#4b3a2e [3215]" strokeweight="1pt">
                  <v:stroke joinstyle="miter"/>
                </v:line>
                <v:shape id="テキスト ボックス 14" o:spid="_x0000_s1033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zVjwAAA&#10;ANsAAAAPAAAAZHJzL2Rvd25yZXYueG1sRE9Li8IwEL4L+x/CLOxN010WkWossrCPy8JaRa9DMzbF&#10;ZlKStNZ/vxEEb/PxPWdVjLYVA/nQOFbwOstAEFdON1wr2O8+pwsQISJrbB2TgisFKNZPkxXm2l14&#10;S0MZa5FCOOSowMTY5VKGypDFMHMdceJOzluMCfpaao+XFG5b+ZZlc2mx4dRgsKMPQ9W57K2C41/J&#10;v7Hcfps+fDWH66B9tdBKvTyPmyWISGN8iO/uH53mv8Ptl3SAXP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BizVjwAAAANsAAAAPAAAAAAAAAAAAAAAAAJcCAABkcnMvZG93bnJl&#10;di54bWxQSwUGAAAAAAQABAD1AAAAhAMAAAAA&#10;" filled="f" stroked="f">
                  <v:textbox inset="0,.3mm">
                    <w:txbxContent>
                      <w:p w14:paraId="245909D8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1F027E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Future University Hakodate</w:t>
      </w:r>
    </w:p>
    <w:p w14:paraId="2089D139" w14:textId="42AF7EC1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Intelligent System Course </w:t>
      </w:r>
    </w:p>
    <w:p w14:paraId="4AF6A652" w14:textId="49852364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Department of </w:t>
      </w:r>
      <w:r>
        <w:rPr>
          <w:rFonts w:ascii="Times New Roman" w:eastAsia="Times New Roman" w:hAnsi="Times New Roman" w:cs="Times New Roman"/>
        </w:rPr>
        <w:t xml:space="preserve">Complex and Intelligent Systems, </w:t>
      </w:r>
      <w:r w:rsidRPr="00AD006A">
        <w:rPr>
          <w:rFonts w:ascii="Times New Roman" w:eastAsia="Times New Roman" w:hAnsi="Times New Roman" w:cs="Times New Roman"/>
        </w:rPr>
        <w:t xml:space="preserve">Systems Information Science </w:t>
      </w:r>
    </w:p>
    <w:p w14:paraId="7CC03E61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Anticipated Graduation: March 2019 </w:t>
      </w:r>
    </w:p>
    <w:p w14:paraId="171C74EF" w14:textId="76261CA0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Academic Credentials: Bachelor of Information Science</w:t>
      </w:r>
    </w:p>
    <w:p w14:paraId="20CCD79A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</w:p>
    <w:p w14:paraId="6D77EC4F" w14:textId="69A2BB03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noProof/>
        </w:rPr>
        <mc:AlternateContent>
          <mc:Choice Requires="wpg">
            <w:drawing>
              <wp:inline distT="0" distB="0" distL="0" distR="0" wp14:anchorId="22ED4ED0" wp14:editId="596D14C3">
                <wp:extent cx="6134735" cy="308654"/>
                <wp:effectExtent l="0" t="0" r="37465" b="46990"/>
                <wp:docPr id="15" name="図形グループ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16" name="直線コネクタ 16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線コネクタ 17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テキスト ボックス 18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43C1B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ED4ED0" id="図形グループ 15" o:spid="_x0000_s1034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">
                <v:line id="直線コネクタ 16" o:spid="_x0000_s1035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ITM5cMAAADbAAAADwAAAGRycy9kb3ducmV2LnhtbERPTWvCQBC9C/6HZYTemk2kqERXEbGl&#10;BXsw7cHjkB2TtNnZJbuNqb/eLRS8zeN9zmozmFb01PnGsoIsSUEQl1Y3XCn4/Hh+XIDwAVlja5kU&#10;/JKHzXo8WmGu7YWP1BehEjGEfY4K6hBcLqUvazLoE+uII3e2ncEQYVdJ3eElhptWTtN0Jg02HBtq&#10;dLSrqfwufoyCN/du3Pxpz+fr9eBPc2m+svRFqYfJsF2CCDSEu/jf/arj/Bn8/RIPkOsb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CEzOXDAAAA2wAAAA8AAAAAAAAAAAAA&#10;AAAAoQIAAGRycy9kb3ducmV2LnhtbFBLBQYAAAAABAAEAPkAAACRAwAAAAA=&#10;" strokecolor="#4b3a2e [3215]" strokeweight="1.5pt">
                  <v:stroke joinstyle="miter"/>
                </v:line>
                <v:line id="直線コネクタ 17" o:spid="_x0000_s1036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x2ysAAAADbAAAADwAAAGRycy9kb3ducmV2LnhtbERPS4vCMBC+C/6HMII3TdyDK12jFGXV&#10;4skHex6a2bZrMylNtPXfm4WFvc3H95zlure1eFDrK8caZlMFgjh3puJCw/XyOVmA8AHZYO2YNDzJ&#10;w3o1HCwxMa7jEz3OoRAxhH2CGsoQmkRKn5dk0U9dQxy5b9daDBG2hTQtdjHc1vJNqbm0WHFsKLGh&#10;TUn57Xy3Gvrsq0p9ajP1w/Vum+2PKu+OWo9HffoBIlAf/sV/7oOJ89/h95d4gFy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NsdsrAAAAA2wAAAA8AAAAAAAAAAAAAAAAA&#10;oQIAAGRycy9kb3ducmV2LnhtbFBLBQYAAAAABAAEAPkAAACOAwAAAAA=&#10;" strokecolor="#4b3a2e [3215]" strokeweight="1pt">
                  <v:stroke joinstyle="miter"/>
                </v:line>
                <v:shape id="テキスト ボックス 18" o:spid="_x0000_s1037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j9mwgAA&#10;ANsAAAAPAAAAZHJzL2Rvd25yZXYueG1sRI9BawIxEIXvQv9DmEJvmm0PRbZGEaHaS0HX0l6HzbhZ&#10;3EyWJK7rv+8cBG8zvDfvfbNYjb5TA8XUBjbwOitAEdfBttwY+Dl+TuegUka22AUmAzdKsFo+TRZY&#10;2nDlAw1VbpSEcCrRgMu5L7VOtSOPaRZ6YtFOIXrMssZG24hXCfedfiuKd+2xZWlw2NPGUX2uLt7A&#10;377i71wddu6Stu3vbbCxnltjXp7H9QeoTGN+mO/XX1bwBVZ+kQH08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GP2bCAAAA2wAAAA8AAAAAAAAAAAAAAAAAlwIAAGRycy9kb3du&#10;cmV2LnhtbFBLBQYAAAAABAAEAPUAAACGAwAAAAA=&#10;" filled="f" stroked="f">
                  <v:textbox inset="0,.3mm">
                    <w:txbxContent>
                      <w:p w14:paraId="5AA43C1B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2196C4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TUTOR, Meta Learning Lab(part-time) </w:t>
      </w:r>
    </w:p>
    <w:p w14:paraId="38A413E4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Future University Hakodate / May 2016 – </w:t>
      </w:r>
    </w:p>
    <w:p w14:paraId="3A59F713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Tutoring Literacy, English and Programming. </w:t>
      </w:r>
    </w:p>
    <w:p w14:paraId="5D587D14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</w:p>
    <w:p w14:paraId="26C35A02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MENTOR, Tech Academy(part-time) </w:t>
      </w:r>
    </w:p>
    <w:p w14:paraId="2FD45632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December 2015 – </w:t>
      </w:r>
    </w:p>
    <w:p w14:paraId="70A28273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Mentoring iOS Programming on slack. (Online Boot Camp Service) </w:t>
      </w:r>
    </w:p>
    <w:p w14:paraId="55829DF8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</w:p>
    <w:p w14:paraId="0EF31CBF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iOS Engineer, Time Capsule Inc. (part-time) </w:t>
      </w:r>
    </w:p>
    <w:p w14:paraId="38906E75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Gifu, Japan / February 2015 – </w:t>
      </w:r>
    </w:p>
    <w:p w14:paraId="12E789AE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Developing iOS Application. </w:t>
      </w:r>
    </w:p>
    <w:p w14:paraId="3A56DC2D" w14:textId="77777777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</w:p>
    <w:p w14:paraId="314984CA" w14:textId="09D4D23D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iOS Engineer, FIVEBOX Inc. (part-time) </w:t>
      </w:r>
    </w:p>
    <w:p w14:paraId="449224B5" w14:textId="52344E68" w:rsidR="00AD006A" w:rsidRPr="00AD006A" w:rsidRDefault="00AC599D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Hakodate, Japan / September 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2016</w:t>
      </w:r>
      <w:r w:rsidR="00AD006A" w:rsidRPr="00AD006A">
        <w:rPr>
          <w:rFonts w:ascii="Times New Roman" w:eastAsia="Times New Roman" w:hAnsi="Times New Roman" w:cs="Times New Roman"/>
        </w:rPr>
        <w:t xml:space="preserve"> – </w:t>
      </w:r>
    </w:p>
    <w:p w14:paraId="07FC1C65" w14:textId="3BE11419" w:rsidR="00AD006A" w:rsidRPr="00AD006A" w:rsidRDefault="00AD006A" w:rsidP="00AD006A">
      <w:pPr>
        <w:pStyle w:val="af3"/>
        <w:ind w:firstLine="720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Developing iOS Application. (Subsidiary of Time Capsule Inc.)</w:t>
      </w:r>
    </w:p>
    <w:p w14:paraId="6DDA0769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</w:p>
    <w:p w14:paraId="636B4D43" w14:textId="5A5880CC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noProof/>
        </w:rPr>
        <mc:AlternateContent>
          <mc:Choice Requires="wpg">
            <w:drawing>
              <wp:inline distT="0" distB="0" distL="0" distR="0" wp14:anchorId="105201D5" wp14:editId="494829A6">
                <wp:extent cx="6134735" cy="308654"/>
                <wp:effectExtent l="0" t="0" r="37465" b="46990"/>
                <wp:docPr id="19" name="図形グループ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20" name="直線コネクタ 20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コネクタ 21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テキスト ボックス 22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FAFD0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ACTIVITIES/HONORS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5201D5" id="図形グループ 19" o:spid="_x0000_s1038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">
                <v:line id="直線コネクタ 20" o:spid="_x0000_s1039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k07t8IAAADbAAAADwAAAGRycy9kb3ducmV2LnhtbERPz2vCMBS+D/wfwhO82dQy5qiNMsQN&#10;BT3odtjx0TzbuuYlNFmt/vXLQdjx4/tdrAbTip4631hWMEtSEMSl1Q1XCr4+36evIHxA1thaJgU3&#10;8rBajp4KzLW98pH6U6hEDGGfo4I6BJdL6cuaDPrEOuLInW1nMETYVVJ3eI3hppVZmr5Igw3Hhhod&#10;rWsqf06/RsHOHYybP2/4fL/v/fdcmsss/VBqMh7eFiACDeFf/HBvtYIsro9f4g+Qy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k07t8IAAADbAAAADwAAAAAAAAAAAAAA&#10;AAChAgAAZHJzL2Rvd25yZXYueG1sUEsFBgAAAAAEAAQA+QAAAJADAAAAAA==&#10;" strokecolor="#4b3a2e [3215]" strokeweight="1.5pt">
                  <v:stroke joinstyle="miter"/>
                </v:line>
                <v:line id="直線コネクタ 21" o:spid="_x0000_s1040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WBmMMAAADbAAAADwAAAGRycy9kb3ducmV2LnhtbESPzWrDMBCE74W+g9hCb7WUHEpxrATT&#10;krTGp/yQ82JtbCfWyliq7b59VSjkOMzMN0y2mW0nRhp861jDIlEgiCtnWq41nI7blzcQPiAb7ByT&#10;hh/ysFk/PmSYGjfxnsZDqEWEsE9RQxNCn0rpq4Ys+sT1xNG7uMFiiHKopRlwinDbyaVSr9Jiy3Gh&#10;wZ7eG6puh2+rYS7Obe5zW6grd7uP4rNU1VRq/fw05ysQgeZwD/+3v4yG5QL+vsQfI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2lgZjDAAAA2wAAAA8AAAAAAAAAAAAA&#10;AAAAoQIAAGRycy9kb3ducmV2LnhtbFBLBQYAAAAABAAEAPkAAACRAwAAAAA=&#10;" strokecolor="#4b3a2e [3215]" strokeweight="1pt">
                  <v:stroke joinstyle="miter"/>
                </v:line>
                <v:shape id="テキスト ボックス 22" o:spid="_x0000_s1041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sIxwgAA&#10;ANsAAAAPAAAAZHJzL2Rvd25yZXYueG1sRI9Ba8JAFITvhf6H5RV6qxtzKBJdgwhqLwVNS70+ss9s&#10;MPs27G5i/PduodDjMDPfMKtysp0YyYfWsYL5LANBXDvdcqPg+2v3tgARIrLGzjEpuFOAcv38tMJC&#10;uxufaKxiIxKEQ4EKTIx9IWWoDVkMM9cTJ+/ivMWYpG+k9nhLcNvJPMvepcWW04LBnraG6ms1WAXn&#10;Y8WfsTodzBD27c991L5eaKVeX6bNEkSkKf6H/9ofWkGew++X9APk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9CwjHCAAAA2wAAAA8AAAAAAAAAAAAAAAAAlwIAAGRycy9kb3du&#10;cmV2LnhtbFBLBQYAAAAABAAEAPUAAACGAwAAAAA=&#10;" filled="f" stroked="f">
                  <v:textbox inset="0,.3mm">
                    <w:txbxContent>
                      <w:p w14:paraId="238FAFD0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ACTIVITIES/HONORS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55DD98" w14:textId="7777777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Mentor, Summer Camp2015 in SOFTOPIA JAPAN,2016 </w:t>
      </w:r>
    </w:p>
    <w:p w14:paraId="7A9EFA5F" w14:textId="2040C0E0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Mentor, Summer Camp2015 in SOFTOPIA JAPAN,2015 </w:t>
      </w:r>
    </w:p>
    <w:p w14:paraId="267FDEC1" w14:textId="6E1BA418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>Volunteer, JSAI Annual Conference, 2015</w:t>
      </w:r>
    </w:p>
    <w:p w14:paraId="12915CAC" w14:textId="5D7B6C57" w:rsidR="00AD006A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</w:p>
    <w:p w14:paraId="6D9CDBB1" w14:textId="1F914ABF" w:rsid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23ED4E44" wp14:editId="3D6BAAC2">
                <wp:extent cx="6134735" cy="308654"/>
                <wp:effectExtent l="0" t="0" r="37465" b="46990"/>
                <wp:docPr id="23" name="図形グループ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735" cy="308654"/>
                          <a:chOff x="0" y="2540"/>
                          <a:chExt cx="6119640" cy="309685"/>
                        </a:xfrm>
                      </wpg:grpSpPr>
                      <wps:wsp>
                        <wps:cNvPr id="24" name="直線コネクタ 24"/>
                        <wps:cNvCnPr/>
                        <wps:spPr>
                          <a:xfrm>
                            <a:off x="0" y="2540"/>
                            <a:ext cx="6119640" cy="1958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コネクタ 25"/>
                        <wps:cNvCnPr/>
                        <wps:spPr>
                          <a:xfrm flipV="1">
                            <a:off x="0" y="304800"/>
                            <a:ext cx="6119640" cy="25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テキスト ボックス 26"/>
                        <wps:cNvSpPr txBox="1"/>
                        <wps:spPr>
                          <a:xfrm>
                            <a:off x="0" y="32825"/>
                            <a:ext cx="60579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41A49" w14:textId="77777777" w:rsidR="00AD006A" w:rsidRPr="002903AB" w:rsidRDefault="00AD006A" w:rsidP="00AD006A">
                              <w:pPr>
                                <w:rPr>
                                  <w:b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  <w:szCs w:val="30"/>
                                </w:rPr>
                                <w:t>INTERESTS/SKILLS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D4E44" id="図形グループ 23" o:spid="_x0000_s1042" style="width:483.05pt;height:24.3pt;mso-position-horizontal-relative:char;mso-position-vertical-relative:line" coordorigin=",2540" coordsize="6119640,30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">
                <v:line id="直線コネクタ 24" o:spid="_x0000_s1043" style="position:absolute;visibility:visible;mso-wrap-style:square" from="0,2540" to="6119640,2212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Y9tMQAAADbAAAADwAAAGRycy9kb3ducmV2LnhtbESPT4vCMBTE74LfITzB25oqsko1iojK&#10;LqwH/xw8PppnW21eQhO166ffCAseh5n5DTOdN6YSd6p9aVlBv5eAIM6sLjlXcDysP8YgfEDWWFkm&#10;Bb/kYT5rt6aYavvgHd33IRcRwj5FBUUILpXSZwUZ9D3riKN3trXBEGWdS13jI8JNJQdJ8ikNlhwX&#10;CnS0LCi77m9GwbfbGjcarvj8fP7400iaSz/ZKNXtNIsJiEBNeIf/219awWAIry/xB8j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dj20xAAAANsAAAAPAAAAAAAAAAAA&#10;AAAAAKECAABkcnMvZG93bnJldi54bWxQSwUGAAAAAAQABAD5AAAAkgMAAAAA&#10;" strokecolor="#4b3a2e [3215]" strokeweight="1.5pt">
                  <v:stroke joinstyle="miter"/>
                </v:line>
                <v:line id="直線コネクタ 25" o:spid="_x0000_s1044" style="position:absolute;flip:y;visibility:visible;mso-wrap-style:square" from="0,304800" to="6119640,30734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p6Hm8IAAADbAAAADwAAAGRycy9kb3ducmV2LnhtbESPQWvCQBSE74L/YXlCb7pbQZHUVULF&#10;2uDJKJ4f2dckmn0bsluT/vuuUOhxmJlvmPV2sI14UOdrxxpeZwoEceFMzaWGy3k/XYHwAdlg45g0&#10;/JCH7WY8WmNiXM8neuShFBHCPkENVQhtIqUvKrLoZ64ljt6X6yyGKLtSmg77CLeNnCu1lBZrjgsV&#10;tvReUXHPv62GIbvWqU9tpm7cfOyyw1EV/VHrl8mQvoEINIT/8F/702iYL+D5Jf4Auf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p6Hm8IAAADbAAAADwAAAAAAAAAAAAAA&#10;AAChAgAAZHJzL2Rvd25yZXYueG1sUEsFBgAAAAAEAAQA+QAAAJADAAAAAA==&#10;" strokecolor="#4b3a2e [3215]" strokeweight="1pt">
                  <v:stroke joinstyle="miter"/>
                </v:line>
                <v:shape id="テキスト ボックス 26" o:spid="_x0000_s1045" type="#_x0000_t202" style="position:absolute;top:32825;width:6057900;height:279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ecQywQAA&#10;ANsAAAAPAAAAZHJzL2Rvd25yZXYueG1sRI9Bi8IwFITvgv8hPMGbpnoQqUZZBN29CNoV9/po3jZl&#10;m5eSxFr/vRGEPQ4z8w2z3va2ER35UDtWMJtmIIhLp2uuFFy+95MliBCRNTaOScGDAmw3w8Eac+3u&#10;fKauiJVIEA45KjAxtrmUoTRkMUxdS5y8X+ctxiR9JbXHe4LbRs6zbCEt1pwWDLa0M1T+FTer4OdU&#10;8DEW509zC4f6+ui0L5daqfGo/1iBiNTH//C7/aUVzBfw+pJ+gNw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HnEMsEAAADbAAAADwAAAAAAAAAAAAAAAACXAgAAZHJzL2Rvd25y&#10;ZXYueG1sUEsFBgAAAAAEAAQA9QAAAIUDAAAAAA==&#10;" filled="f" stroked="f">
                  <v:textbox inset="0,.3mm">
                    <w:txbxContent>
                      <w:p w14:paraId="51A41A49" w14:textId="77777777" w:rsidR="00AD006A" w:rsidRPr="002903AB" w:rsidRDefault="00AD006A" w:rsidP="00AD006A">
                        <w:pPr>
                          <w:rPr>
                            <w:b/>
                            <w:sz w:val="30"/>
                            <w:szCs w:val="30"/>
                          </w:rPr>
                        </w:pPr>
                        <w:r>
                          <w:rPr>
                            <w:b/>
                            <w:sz w:val="30"/>
                            <w:szCs w:val="30"/>
                          </w:rPr>
                          <w:t>INTERESTS/SKILLS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5D2F87" w14:textId="77777777" w:rsid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Working knowledge of Swift, Objective-C </w:t>
      </w:r>
    </w:p>
    <w:p w14:paraId="79EBBDBD" w14:textId="038C63AD" w:rsidR="00091315" w:rsidRPr="00AD006A" w:rsidRDefault="00AD006A" w:rsidP="00AD006A">
      <w:pPr>
        <w:pStyle w:val="af3"/>
        <w:rPr>
          <w:rFonts w:ascii="Times New Roman" w:eastAsia="Times New Roman" w:hAnsi="Times New Roman" w:cs="Times New Roman"/>
        </w:rPr>
      </w:pPr>
      <w:r w:rsidRPr="00AD006A">
        <w:rPr>
          <w:rFonts w:ascii="Times New Roman" w:eastAsia="Times New Roman" w:hAnsi="Times New Roman" w:cs="Times New Roman"/>
        </w:rPr>
        <w:t xml:space="preserve">Usually using Node.js, C#(Unity), Processing, Java, Python / </w:t>
      </w:r>
      <w:proofErr w:type="spellStart"/>
      <w:r w:rsidRPr="00AD006A">
        <w:rPr>
          <w:rFonts w:ascii="Times New Roman" w:eastAsia="Times New Roman" w:hAnsi="Times New Roman" w:cs="Times New Roman"/>
        </w:rPr>
        <w:t>Xcode</w:t>
      </w:r>
      <w:proofErr w:type="spellEnd"/>
      <w:r w:rsidRPr="00AD006A">
        <w:rPr>
          <w:rFonts w:ascii="Times New Roman" w:eastAsia="Times New Roman" w:hAnsi="Times New Roman" w:cs="Times New Roman"/>
        </w:rPr>
        <w:t>, Atom, Illustrator</w:t>
      </w:r>
    </w:p>
    <w:sectPr w:rsidR="00091315" w:rsidRPr="00AD006A" w:rsidSect="008E2E2A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EB6CD" w14:textId="77777777" w:rsidR="00FA1CD4" w:rsidRDefault="00FA1CD4">
      <w:pPr>
        <w:spacing w:after="0" w:line="240" w:lineRule="auto"/>
      </w:pPr>
      <w:r>
        <w:separator/>
      </w:r>
    </w:p>
  </w:endnote>
  <w:endnote w:type="continuationSeparator" w:id="0">
    <w:p w14:paraId="3B157A56" w14:textId="77777777" w:rsidR="00FA1CD4" w:rsidRDefault="00FA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55463" w14:textId="77777777" w:rsidR="0059120E" w:rsidRDefault="00057208">
        <w:pPr>
          <w:pStyle w:val="a9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0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C3F748" w14:textId="77777777" w:rsidR="00FA1CD4" w:rsidRDefault="00FA1CD4">
      <w:pPr>
        <w:spacing w:after="0" w:line="240" w:lineRule="auto"/>
      </w:pPr>
      <w:r>
        <w:separator/>
      </w:r>
    </w:p>
  </w:footnote>
  <w:footnote w:type="continuationSeparator" w:id="0">
    <w:p w14:paraId="32E5BD50" w14:textId="77777777" w:rsidR="00FA1CD4" w:rsidRDefault="00FA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E96989" w14:textId="77777777" w:rsidR="0059120E" w:rsidRDefault="0005720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7053605" wp14:editId="5DF637B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グループ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3249616" id="グループ 4" o:spid="_x0000_s1026" style="position:absolute;left:0;text-align:left;margin-left:0;margin-top:0;width:252pt;height:791.85pt;z-index:251658240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32D5E" w14:textId="77777777" w:rsidR="0059120E" w:rsidRDefault="00057208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9C4D993" wp14:editId="1FDBB1A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グループ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四角形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四角形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0797E2" id="グループ 5" o:spid="_x0000_s1026" style="position:absolute;left:0;text-align:left;margin-left:0;margin-top:0;width:252pt;height:791.85pt;z-index:251660288;mso-position-horizontal:left;mso-position-horizontal-relative:margin;mso-position-vertical:top;mso-position-vertical-relative:page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">
              <v:rect id="四角形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四角形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4F"/>
    <w:rsid w:val="00057208"/>
    <w:rsid w:val="00091315"/>
    <w:rsid w:val="001A0D29"/>
    <w:rsid w:val="00247E12"/>
    <w:rsid w:val="002903AB"/>
    <w:rsid w:val="003178D3"/>
    <w:rsid w:val="00356A86"/>
    <w:rsid w:val="007F294F"/>
    <w:rsid w:val="00891734"/>
    <w:rsid w:val="008E4E17"/>
    <w:rsid w:val="00AC599D"/>
    <w:rsid w:val="00AD006A"/>
    <w:rsid w:val="00B34C08"/>
    <w:rsid w:val="00E2070A"/>
    <w:rsid w:val="00FA161D"/>
    <w:rsid w:val="00FA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170E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55B76"/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a4">
    <w:name w:val="表題 (文字)"/>
    <w:basedOn w:val="a0"/>
    <w:link w:val="a3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a5">
    <w:name w:val="Subtitle"/>
    <w:basedOn w:val="a"/>
    <w:next w:val="a"/>
    <w:link w:val="a6"/>
    <w:uiPriority w:val="11"/>
    <w:semiHidden/>
    <w:unhideWhenUsed/>
    <w:pPr>
      <w:numPr>
        <w:ilvl w:val="1"/>
      </w:numPr>
      <w:spacing w:after="960" w:line="240" w:lineRule="auto"/>
      <w:contextualSpacing/>
    </w:pPr>
    <w:rPr>
      <w:i/>
      <w:spacing w:val="21"/>
      <w:sz w:val="36"/>
    </w:rPr>
  </w:style>
  <w:style w:type="character" w:customStyle="1" w:styleId="10">
    <w:name w:val="見出し 1 (文字)"/>
    <w:basedOn w:val="a0"/>
    <w:link w:val="1"/>
    <w:uiPriority w:val="9"/>
    <w:rPr>
      <w:rFonts w:asciiTheme="majorHAnsi" w:hAnsiTheme="majorHAnsi"/>
      <w:b/>
      <w:spacing w:val="21"/>
      <w:sz w:val="26"/>
    </w:rPr>
  </w:style>
  <w:style w:type="paragraph" w:styleId="a7">
    <w:name w:val="header"/>
    <w:basedOn w:val="a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ヘッダー (文字)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aa">
    <w:name w:val="フッター (文字)"/>
    <w:basedOn w:val="a0"/>
    <w:link w:val="a9"/>
    <w:uiPriority w:val="99"/>
    <w:rPr>
      <w:b/>
      <w:spacing w:val="21"/>
      <w:sz w:val="26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20">
    <w:name w:val="見出し 2 (文字)"/>
    <w:basedOn w:val="a0"/>
    <w:link w:val="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">
    <w:name w:val="Emphasis"/>
    <w:basedOn w:val="a0"/>
    <w:uiPriority w:val="20"/>
    <w:semiHidden/>
    <w:unhideWhenUsed/>
    <w:qFormat/>
    <w:rPr>
      <w:b/>
      <w:iCs/>
    </w:rPr>
  </w:style>
  <w:style w:type="character" w:customStyle="1" w:styleId="a6">
    <w:name w:val="副題 (文字)"/>
    <w:basedOn w:val="a0"/>
    <w:link w:val="a5"/>
    <w:uiPriority w:val="11"/>
    <w:semiHidden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  <w:smallCaps w:val="0"/>
    </w:rPr>
  </w:style>
  <w:style w:type="paragraph" w:styleId="ae">
    <w:name w:val="Quote"/>
    <w:basedOn w:val="a"/>
    <w:next w:val="a"/>
    <w:link w:val="af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af">
    <w:name w:val="引用文 (文字)"/>
    <w:basedOn w:val="a0"/>
    <w:link w:val="ae"/>
    <w:uiPriority w:val="29"/>
    <w:semiHidden/>
    <w:rPr>
      <w:i/>
      <w:iCs/>
      <w:sz w:val="32"/>
    </w:rPr>
  </w:style>
  <w:style w:type="paragraph" w:styleId="21">
    <w:name w:val="Intense Quote"/>
    <w:basedOn w:val="a"/>
    <w:next w:val="a"/>
    <w:link w:val="22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22">
    <w:name w:val="引用文 2 (文字)"/>
    <w:basedOn w:val="a0"/>
    <w:link w:val="21"/>
    <w:uiPriority w:val="30"/>
    <w:semiHidden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smallCaps w:val="0"/>
      <w:color w:val="4B3A2E" w:themeColor="text2"/>
    </w:rPr>
  </w:style>
  <w:style w:type="character" w:styleId="23">
    <w:name w:val="Intense Reference"/>
    <w:basedOn w:val="a0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af1">
    <w:name w:val="Book Title"/>
    <w:basedOn w:val="a0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af3">
    <w:name w:val="連絡先情報"/>
    <w:basedOn w:val="a"/>
    <w:uiPriority w:val="2"/>
    <w:qFormat/>
    <w:pPr>
      <w:spacing w:after="920"/>
      <w:contextualSpacing/>
    </w:pPr>
  </w:style>
  <w:style w:type="character" w:styleId="af4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24">
    <w:name w:val="Intense Emphasis"/>
    <w:basedOn w:val="a0"/>
    <w:uiPriority w:val="21"/>
    <w:semiHidden/>
    <w:unhideWhenUsed/>
    <w:rPr>
      <w:b/>
      <w:i/>
      <w:iCs/>
      <w:color w:val="4B3A2E" w:themeColor="text2"/>
    </w:rPr>
  </w:style>
  <w:style w:type="paragraph" w:styleId="af5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6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customStyle="1" w:styleId="af7">
    <w:name w:val="名前"/>
    <w:basedOn w:val="a"/>
    <w:link w:val="af8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af8">
    <w:name w:val="名前 (文字)"/>
    <w:basedOn w:val="a0"/>
    <w:link w:val="af7"/>
    <w:uiPriority w:val="1"/>
    <w:rPr>
      <w:b/>
      <w:caps/>
      <w:spacing w:val="21"/>
      <w:sz w:val="36"/>
    </w:rPr>
  </w:style>
  <w:style w:type="character" w:customStyle="1" w:styleId="30">
    <w:name w:val="見出し 3 (文字)"/>
    <w:basedOn w:val="a0"/>
    <w:link w:val="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40">
    <w:name w:val="見出し 4 (文字)"/>
    <w:basedOn w:val="a0"/>
    <w:link w:val="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af9">
    <w:name w:val="Hyperlink"/>
    <w:basedOn w:val="a0"/>
    <w:uiPriority w:val="99"/>
    <w:unhideWhenUsed/>
    <w:rsid w:val="00E2070A"/>
    <w:rPr>
      <w:color w:val="3D859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natmark.github.io/comm4-portfolio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tsuyaSato/Library/Containers/com.microsoft.Word/Data/Library/Caches/1041/TM10002079/&#12504;&#12441;&#12540;&#12471;&#12483;&#12463;&#12394;&#23653;&#27508;&#26360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F447AE-7668-FA4F-928E-1467C210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ベーシックな履歴書.dotx</Template>
  <TotalTime>39</TotalTime>
  <Pages>1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佐藤敦也</dc:creator>
  <cp:lastModifiedBy>佐藤敦也</cp:lastModifiedBy>
  <cp:revision>7</cp:revision>
  <cp:lastPrinted>2017-01-10T02:57:00Z</cp:lastPrinted>
  <dcterms:created xsi:type="dcterms:W3CDTF">2017-01-10T02:51:00Z</dcterms:created>
  <dcterms:modified xsi:type="dcterms:W3CDTF">2017-01-16T13:58:00Z</dcterms:modified>
</cp:coreProperties>
</file>